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B0BD" w14:textId="1DE67821" w:rsidR="00434B11" w:rsidRPr="00012E40" w:rsidRDefault="000727DA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>
        <w:rPr>
          <w:color w:val="44546A" w:themeColor="text2"/>
          <w:sz w:val="72"/>
          <w:szCs w:val="72"/>
          <w:lang w:val="en-US"/>
        </w:rPr>
        <w:t xml:space="preserve">HTML &amp; </w:t>
      </w:r>
      <w:proofErr w:type="gramStart"/>
      <w:r>
        <w:rPr>
          <w:color w:val="44546A" w:themeColor="text2"/>
          <w:sz w:val="72"/>
          <w:szCs w:val="72"/>
          <w:lang w:val="en-US"/>
        </w:rPr>
        <w:t xml:space="preserve">CSS  </w:t>
      </w:r>
      <w:r w:rsidR="00B01F18" w:rsidRPr="00012E40">
        <w:rPr>
          <w:color w:val="44546A" w:themeColor="text2"/>
          <w:sz w:val="72"/>
          <w:szCs w:val="72"/>
          <w:lang w:val="en-US"/>
        </w:rPr>
        <w:t>-</w:t>
      </w:r>
      <w:proofErr w:type="gramEnd"/>
      <w:r w:rsidR="00434B11" w:rsidRPr="00012E40">
        <w:rPr>
          <w:color w:val="44546A" w:themeColor="text2"/>
          <w:sz w:val="72"/>
          <w:szCs w:val="72"/>
          <w:lang w:val="en"/>
        </w:rPr>
        <w:t xml:space="preserve">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4B67EA6A" w14:textId="45FF9280" w:rsidR="000727DA" w:rsidRDefault="00434B1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012E40">
            <w:rPr>
              <w:color w:val="44546A" w:themeColor="text2"/>
              <w:lang w:val="en"/>
            </w:rPr>
            <w:fldChar w:fldCharType="begin"/>
          </w:r>
          <w:r w:rsidRPr="00012E40">
            <w:rPr>
              <w:color w:val="44546A" w:themeColor="text2"/>
              <w:lang w:val="en"/>
            </w:rPr>
            <w:instrText xml:space="preserve"> TOC \o "1-3" \h \z \u </w:instrText>
          </w:r>
          <w:r w:rsidRPr="00012E40">
            <w:rPr>
              <w:color w:val="44546A" w:themeColor="text2"/>
              <w:lang w:val="en"/>
            </w:rPr>
            <w:fldChar w:fldCharType="separate"/>
          </w:r>
          <w:hyperlink w:anchor="_Toc169164268" w:history="1">
            <w:r w:rsidR="000727DA" w:rsidRPr="00F17039">
              <w:rPr>
                <w:rStyle w:val="Hyperlink"/>
                <w:noProof/>
                <w:lang w:val="en"/>
              </w:rPr>
              <w:t>1.</w:t>
            </w:r>
            <w:r w:rsidR="000727D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727DA" w:rsidRPr="00F17039">
              <w:rPr>
                <w:rStyle w:val="Hyperlink"/>
                <w:noProof/>
                <w:lang w:val="en"/>
              </w:rPr>
              <w:t>Headers</w:t>
            </w:r>
            <w:r w:rsidR="000727DA">
              <w:rPr>
                <w:noProof/>
                <w:webHidden/>
              </w:rPr>
              <w:tab/>
            </w:r>
            <w:r w:rsidR="000727DA">
              <w:rPr>
                <w:noProof/>
                <w:webHidden/>
              </w:rPr>
              <w:fldChar w:fldCharType="begin"/>
            </w:r>
            <w:r w:rsidR="000727DA">
              <w:rPr>
                <w:noProof/>
                <w:webHidden/>
              </w:rPr>
              <w:instrText xml:space="preserve"> PAGEREF _Toc169164268 \h </w:instrText>
            </w:r>
            <w:r w:rsidR="000727DA">
              <w:rPr>
                <w:noProof/>
                <w:webHidden/>
              </w:rPr>
            </w:r>
            <w:r w:rsidR="000727DA">
              <w:rPr>
                <w:noProof/>
                <w:webHidden/>
              </w:rPr>
              <w:fldChar w:fldCharType="separate"/>
            </w:r>
            <w:r w:rsidR="000727DA">
              <w:rPr>
                <w:noProof/>
                <w:webHidden/>
              </w:rPr>
              <w:t>2</w:t>
            </w:r>
            <w:r w:rsidR="000727DA">
              <w:rPr>
                <w:noProof/>
                <w:webHidden/>
              </w:rPr>
              <w:fldChar w:fldCharType="end"/>
            </w:r>
          </w:hyperlink>
        </w:p>
        <w:p w14:paraId="6C98AEC2" w14:textId="08B6D70C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69" w:history="1">
            <w:r w:rsidRPr="00F17039">
              <w:rPr>
                <w:rStyle w:val="Hyperlink"/>
                <w:noProof/>
                <w:lang w:val="en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Paragraphs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48E8" w14:textId="52491BAC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70" w:history="1">
            <w:r w:rsidRPr="00F17039">
              <w:rPr>
                <w:rStyle w:val="Hyperlink"/>
                <w:noProof/>
                <w:lang w:val="en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Order and Unorder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ACA6" w14:textId="501F88D3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71" w:history="1">
            <w:r w:rsidRPr="00F17039">
              <w:rPr>
                <w:rStyle w:val="Hyperlink"/>
                <w:noProof/>
                <w:lang w:val="en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10E8" w14:textId="77FCA28F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72" w:history="1">
            <w:r w:rsidRPr="00F17039">
              <w:rPr>
                <w:rStyle w:val="Hyperlink"/>
                <w:noProof/>
                <w:lang w:val="en"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5B64" w14:textId="718A512F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73" w:history="1">
            <w:r w:rsidRPr="00F17039">
              <w:rPr>
                <w:rStyle w:val="Hyperlink"/>
                <w:noProof/>
                <w:lang w:val="en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CD44" w14:textId="20811FF5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74" w:history="1">
            <w:r w:rsidRPr="00F17039">
              <w:rPr>
                <w:rStyle w:val="Hyperlink"/>
                <w:noProof/>
                <w:lang w:val="en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7D8C" w14:textId="2EDD7EC5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75" w:history="1">
            <w:r w:rsidRPr="00F17039">
              <w:rPr>
                <w:rStyle w:val="Hyperlink"/>
                <w:noProof/>
                <w:lang w:val="en"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Tag Cardio: Text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4783" w14:textId="212BA90D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76" w:history="1">
            <w:r w:rsidRPr="00F17039">
              <w:rPr>
                <w:rStyle w:val="Hyperlink"/>
                <w:noProof/>
                <w:lang w:val="en"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Tag Cardio: Inline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5CC2" w14:textId="3929A9E2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77" w:history="1">
            <w:r w:rsidRPr="00F17039">
              <w:rPr>
                <w:rStyle w:val="Hyperlink"/>
                <w:noProof/>
                <w:lang w:val="en"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Tag Cardio: Block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5519" w14:textId="6C5EE899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78" w:history="1">
            <w:r w:rsidRPr="00F17039">
              <w:rPr>
                <w:rStyle w:val="Hyperlink"/>
                <w:noProof/>
                <w:lang w:val="en"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Basics: Inline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52A8" w14:textId="6F39D322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79" w:history="1">
            <w:r w:rsidRPr="00F17039">
              <w:rPr>
                <w:rStyle w:val="Hyperlink"/>
                <w:noProof/>
                <w:lang w:val="en"/>
              </w:rPr>
              <w:t>12.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Basics: Internal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E82D" w14:textId="5EF15C74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80" w:history="1">
            <w:r w:rsidRPr="00F17039">
              <w:rPr>
                <w:rStyle w:val="Hyperlink"/>
                <w:noProof/>
                <w:lang w:val="en"/>
              </w:rPr>
              <w:t>13.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Basics: External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C477" w14:textId="49022B29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81" w:history="1">
            <w:r w:rsidRPr="00F17039">
              <w:rPr>
                <w:rStyle w:val="Hyperlink"/>
                <w:noProof/>
                <w:lang w:val="en"/>
              </w:rPr>
              <w:t>14.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Selectors: Class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D2F6" w14:textId="73BB1B79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82" w:history="1">
            <w:r w:rsidRPr="00F17039">
              <w:rPr>
                <w:rStyle w:val="Hyperlink"/>
                <w:noProof/>
                <w:lang w:val="en"/>
              </w:rPr>
              <w:t>15.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Selectors: ID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F705" w14:textId="2BB3DF87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83" w:history="1">
            <w:r w:rsidRPr="00F17039">
              <w:rPr>
                <w:rStyle w:val="Hyperlink"/>
                <w:noProof/>
                <w:lang w:val="en"/>
              </w:rPr>
              <w:t>16.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Selectors: Universal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3184" w14:textId="76B1D00D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84" w:history="1">
            <w:r w:rsidRPr="00F17039">
              <w:rPr>
                <w:rStyle w:val="Hyperlink"/>
                <w:noProof/>
                <w:lang w:val="en"/>
              </w:rPr>
              <w:t>17.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Selectors: Grouping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5F5C" w14:textId="0CB56072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85" w:history="1">
            <w:r w:rsidRPr="00F17039">
              <w:rPr>
                <w:rStyle w:val="Hyperlink"/>
                <w:noProof/>
                <w:lang w:val="en"/>
              </w:rPr>
              <w:t>18.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Selectors: Descendant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0E0F" w14:textId="25D3DFFB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86" w:history="1">
            <w:r w:rsidRPr="00F17039">
              <w:rPr>
                <w:rStyle w:val="Hyperlink"/>
                <w:noProof/>
                <w:lang w:val="en"/>
              </w:rPr>
              <w:t>19.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Box Model: Margins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33C8" w14:textId="54956901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87" w:history="1">
            <w:r w:rsidRPr="00F17039">
              <w:rPr>
                <w:rStyle w:val="Hyperlink"/>
                <w:noProof/>
                <w:lang w:val="en"/>
              </w:rPr>
              <w:t>20.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Box Model: 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73CC" w14:textId="0B3FEEC8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88" w:history="1">
            <w:r w:rsidRPr="00F17039">
              <w:rPr>
                <w:rStyle w:val="Hyperlink"/>
                <w:noProof/>
                <w:lang w:val="en"/>
              </w:rPr>
              <w:t>21.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Box Model: Borders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216A" w14:textId="53DFE342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89" w:history="1">
            <w:r w:rsidRPr="00F17039">
              <w:rPr>
                <w:rStyle w:val="Hyperlink"/>
                <w:noProof/>
                <w:lang w:val="en"/>
              </w:rPr>
              <w:t>22.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Box Model: Width and 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C436" w14:textId="2A5C635F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90" w:history="1">
            <w:r w:rsidRPr="00F17039">
              <w:rPr>
                <w:rStyle w:val="Hyperlink"/>
                <w:noProof/>
                <w:lang w:val="en"/>
              </w:rPr>
              <w:t>23.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Layout: 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2A41" w14:textId="640B2471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91" w:history="1">
            <w:r w:rsidRPr="00F17039">
              <w:rPr>
                <w:rStyle w:val="Hyperlink"/>
                <w:noProof/>
                <w:lang w:val="en"/>
              </w:rPr>
              <w:t>24.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Layout: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C2E6" w14:textId="41E94C61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92" w:history="1">
            <w:r w:rsidRPr="00F17039">
              <w:rPr>
                <w:rStyle w:val="Hyperlink"/>
                <w:noProof/>
                <w:lang w:val="en"/>
              </w:rPr>
              <w:t>25.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Layout: Flexbox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CFBD" w14:textId="6785A0F1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93" w:history="1">
            <w:r w:rsidRPr="00F17039">
              <w:rPr>
                <w:rStyle w:val="Hyperlink"/>
                <w:noProof/>
                <w:lang w:val="en"/>
              </w:rPr>
              <w:t>26.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6BDE" w14:textId="5AED283A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94" w:history="1">
            <w:r w:rsidRPr="00F17039">
              <w:rPr>
                <w:rStyle w:val="Hyperlink"/>
                <w:noProof/>
                <w:lang w:val="en"/>
              </w:rPr>
              <w:t>27.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Layout: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CDD5" w14:textId="57AACEE8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95" w:history="1">
            <w:r w:rsidRPr="00F17039">
              <w:rPr>
                <w:rStyle w:val="Hyperlink"/>
                <w:noProof/>
                <w:lang w:val="en"/>
              </w:rPr>
              <w:t>28.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Layout: Media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4855" w14:textId="300EA587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96" w:history="1">
            <w:r w:rsidRPr="00F17039">
              <w:rPr>
                <w:rStyle w:val="Hyperlink"/>
                <w:noProof/>
                <w:lang w:val="en"/>
              </w:rPr>
              <w:t>29.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Typography: Font Family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D606" w14:textId="50E516D3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97" w:history="1">
            <w:r w:rsidRPr="00F17039">
              <w:rPr>
                <w:rStyle w:val="Hyperlink"/>
                <w:noProof/>
                <w:lang w:val="en"/>
              </w:rPr>
              <w:t>30.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Typography: Font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6272" w14:textId="5FFCA6B7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98" w:history="1">
            <w:r w:rsidRPr="00F17039">
              <w:rPr>
                <w:rStyle w:val="Hyperlink"/>
                <w:noProof/>
                <w:lang w:val="en"/>
              </w:rPr>
              <w:t>31.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Typography: Font Style and 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8714" w14:textId="0851BF96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299" w:history="1">
            <w:r w:rsidRPr="00F17039">
              <w:rPr>
                <w:rStyle w:val="Hyperlink"/>
                <w:noProof/>
                <w:lang w:val="en"/>
              </w:rPr>
              <w:t>32.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Typography: Text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F80A" w14:textId="489EB78D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00" w:history="1">
            <w:r w:rsidRPr="00F17039">
              <w:rPr>
                <w:rStyle w:val="Hyperlink"/>
                <w:noProof/>
                <w:lang w:val="en"/>
              </w:rPr>
              <w:t>33.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Typography: Text Decoration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4F28" w14:textId="29546A2A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01" w:history="1">
            <w:r w:rsidRPr="00F17039">
              <w:rPr>
                <w:rStyle w:val="Hyperlink"/>
                <w:noProof/>
                <w:lang w:val="en"/>
              </w:rPr>
              <w:t>34.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Typography: Line 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7BDD" w14:textId="735E4D08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02" w:history="1">
            <w:r w:rsidRPr="00F17039">
              <w:rPr>
                <w:rStyle w:val="Hyperlink"/>
                <w:noProof/>
                <w:lang w:val="en"/>
              </w:rPr>
              <w:t>35.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Colors: Background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87F5" w14:textId="3B4F386A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03" w:history="1">
            <w:r w:rsidRPr="00F17039">
              <w:rPr>
                <w:rStyle w:val="Hyperlink"/>
                <w:noProof/>
                <w:lang w:val="en"/>
              </w:rPr>
              <w:t>36.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Colors: Text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7E19" w14:textId="65B29B29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04" w:history="1">
            <w:r w:rsidRPr="00F17039">
              <w:rPr>
                <w:rStyle w:val="Hyperlink"/>
                <w:noProof/>
                <w:lang w:val="en"/>
              </w:rPr>
              <w:t>37.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Colors: Border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527B" w14:textId="4FC92178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05" w:history="1">
            <w:r w:rsidRPr="00F17039">
              <w:rPr>
                <w:rStyle w:val="Hyperlink"/>
                <w:noProof/>
                <w:lang w:val="en"/>
              </w:rPr>
              <w:t>38.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Background: Background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2AE0" w14:textId="62255C0E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06" w:history="1">
            <w:r w:rsidRPr="00F17039">
              <w:rPr>
                <w:rStyle w:val="Hyperlink"/>
                <w:noProof/>
                <w:lang w:val="en"/>
              </w:rPr>
              <w:t>39.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Background: Background 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A652" w14:textId="2F1346F2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07" w:history="1">
            <w:r w:rsidRPr="00F17039">
              <w:rPr>
                <w:rStyle w:val="Hyperlink"/>
                <w:noProof/>
                <w:lang w:val="en"/>
              </w:rPr>
              <w:t>40.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Background: Background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748E" w14:textId="129DFC49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08" w:history="1">
            <w:r w:rsidRPr="00F17039">
              <w:rPr>
                <w:rStyle w:val="Hyperlink"/>
                <w:noProof/>
                <w:lang w:val="en"/>
              </w:rPr>
              <w:t>41.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Background: Background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1A1E" w14:textId="18DB416B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09" w:history="1">
            <w:r w:rsidRPr="00F17039">
              <w:rPr>
                <w:rStyle w:val="Hyperlink"/>
                <w:noProof/>
                <w:lang w:val="en"/>
              </w:rPr>
              <w:t>42.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Pseudo-classes: Hover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C306" w14:textId="45FADF5C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10" w:history="1">
            <w:r w:rsidRPr="00F17039">
              <w:rPr>
                <w:rStyle w:val="Hyperlink"/>
                <w:noProof/>
                <w:lang w:val="en"/>
              </w:rPr>
              <w:t>43.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Pseudo-classes: 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73A8" w14:textId="3E9C6A67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11" w:history="1">
            <w:r w:rsidRPr="00F17039">
              <w:rPr>
                <w:rStyle w:val="Hyperlink"/>
                <w:noProof/>
                <w:lang w:val="en"/>
              </w:rPr>
              <w:t>44.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Pseudo-classes: 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A988" w14:textId="64BB0C41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12" w:history="1">
            <w:r w:rsidRPr="00F17039">
              <w:rPr>
                <w:rStyle w:val="Hyperlink"/>
                <w:noProof/>
                <w:lang w:val="en"/>
              </w:rPr>
              <w:t>45.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Pseudo-elements: Before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9468" w14:textId="16A2EACC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13" w:history="1">
            <w:r w:rsidRPr="00F17039">
              <w:rPr>
                <w:rStyle w:val="Hyperlink"/>
                <w:noProof/>
                <w:lang w:val="en"/>
              </w:rPr>
              <w:t>46.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Pseudo-elements: After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36FD" w14:textId="09B32729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14" w:history="1">
            <w:r w:rsidRPr="00F17039">
              <w:rPr>
                <w:rStyle w:val="Hyperlink"/>
                <w:noProof/>
                <w:lang w:val="en"/>
              </w:rPr>
              <w:t>47.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Pseudo-elements: First-line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869D" w14:textId="5DA51D1F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15" w:history="1">
            <w:r w:rsidRPr="00F17039">
              <w:rPr>
                <w:rStyle w:val="Hyperlink"/>
                <w:noProof/>
                <w:lang w:val="en"/>
              </w:rPr>
              <w:t>48.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Pseudo-elements: First-letter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14CC" w14:textId="03E26A6B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16" w:history="1">
            <w:r w:rsidRPr="00F17039">
              <w:rPr>
                <w:rStyle w:val="Hyperlink"/>
                <w:noProof/>
                <w:lang w:val="en"/>
              </w:rPr>
              <w:t>49.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Transitions: Basic Transition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8ED6" w14:textId="6473A453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17" w:history="1">
            <w:r w:rsidRPr="00F17039">
              <w:rPr>
                <w:rStyle w:val="Hyperlink"/>
                <w:noProof/>
                <w:lang w:val="en"/>
              </w:rPr>
              <w:t>50.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Animations: Keyframes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481C" w14:textId="15847375" w:rsidR="000727DA" w:rsidRDefault="000727DA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164318" w:history="1">
            <w:r w:rsidRPr="00F17039">
              <w:rPr>
                <w:rStyle w:val="Hyperlink"/>
                <w:noProof/>
                <w:lang w:val="en"/>
              </w:rPr>
              <w:t>51.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7039">
              <w:rPr>
                <w:rStyle w:val="Hyperlink"/>
                <w:noProof/>
                <w:lang w:val="en"/>
              </w:rPr>
              <w:t>CSS Flexbox: Responsive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286F" w14:textId="44D645FE" w:rsidR="000727DA" w:rsidRPr="000727DA" w:rsidRDefault="00434B11" w:rsidP="00B01F18">
          <w:pPr>
            <w:rPr>
              <w:color w:val="44546A" w:themeColor="text2"/>
            </w:rPr>
          </w:pPr>
          <w:r w:rsidRPr="00012E40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5C478DB9" w14:textId="12AB981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0" w:name="_Toc169164268"/>
      <w:r w:rsidRPr="000727DA">
        <w:rPr>
          <w:color w:val="44546A" w:themeColor="text2"/>
          <w:lang w:val="en"/>
        </w:rPr>
        <w:t>Headers</w:t>
      </w:r>
      <w:bookmarkEnd w:id="0"/>
    </w:p>
    <w:p w14:paraId="4014E599" w14:textId="77777777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>Create a Web Page like the following and use six different HTML headings:</w:t>
      </w:r>
    </w:p>
    <w:p w14:paraId="7CB8EDED" w14:textId="6A0DD244" w:rsidR="000727DA" w:rsidRPr="000727DA" w:rsidRDefault="000727DA" w:rsidP="000727DA">
      <w:pPr>
        <w:rPr>
          <w:color w:val="44546A" w:themeColor="text2"/>
        </w:rPr>
      </w:pPr>
      <w:r>
        <w:rPr>
          <w:noProof/>
        </w:rPr>
        <w:drawing>
          <wp:inline distT="0" distB="0" distL="0" distR="0" wp14:anchorId="2F485F7C" wp14:editId="31A397C4">
            <wp:extent cx="5196840" cy="2791776"/>
            <wp:effectExtent l="0" t="0" r="3810" b="8890"/>
            <wp:docPr id="1650073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7394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552" cy="27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AB03" w14:textId="6C021025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>Create a file named headers.html. Set the HTML title to be the same as the task name.</w:t>
      </w:r>
    </w:p>
    <w:p w14:paraId="78896D20" w14:textId="77777777" w:rsidR="000727DA" w:rsidRPr="000727DA" w:rsidRDefault="000727DA" w:rsidP="000727DA">
      <w:pPr>
        <w:rPr>
          <w:color w:val="44546A" w:themeColor="text2"/>
        </w:rPr>
      </w:pPr>
    </w:p>
    <w:p w14:paraId="4B2C5910" w14:textId="26324265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1" w:name="_Toc169164269"/>
      <w:r w:rsidRPr="000727DA">
        <w:rPr>
          <w:color w:val="44546A" w:themeColor="text2"/>
          <w:lang w:val="en"/>
        </w:rPr>
        <w:t>Paragraphs</w:t>
      </w:r>
      <w:bookmarkEnd w:id="1"/>
    </w:p>
    <w:p w14:paraId="7F619F23" w14:textId="77777777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>Create a Web Page like the following, using &lt;p&gt;:</w:t>
      </w:r>
    </w:p>
    <w:p w14:paraId="5F230A3C" w14:textId="02D3DA93" w:rsidR="000727DA" w:rsidRPr="000727DA" w:rsidRDefault="000727DA" w:rsidP="000727DA">
      <w:pPr>
        <w:rPr>
          <w:color w:val="44546A" w:themeColor="text2"/>
        </w:rPr>
      </w:pPr>
      <w:r>
        <w:rPr>
          <w:noProof/>
        </w:rPr>
        <w:drawing>
          <wp:inline distT="0" distB="0" distL="0" distR="0" wp14:anchorId="1474F25A" wp14:editId="2F74483C">
            <wp:extent cx="6383020" cy="2285365"/>
            <wp:effectExtent l="0" t="0" r="0" b="635"/>
            <wp:docPr id="145180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0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D565" w14:textId="21C28D91" w:rsid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 xml:space="preserve">Create a file named paragraphs.html. Use </w:t>
      </w:r>
      <w:r>
        <w:rPr>
          <w:color w:val="44546A" w:themeColor="text2"/>
          <w:lang w:val="en-US"/>
        </w:rPr>
        <w:t xml:space="preserve">some text you find in web or generate lorem ipsum text: </w:t>
      </w:r>
      <w:hyperlink r:id="rId10" w:history="1">
        <w:r w:rsidRPr="007A05C8">
          <w:rPr>
            <w:rStyle w:val="Hyperlink"/>
            <w:lang w:val="en-US"/>
          </w:rPr>
          <w:t>https://www.lipsum.com/</w:t>
        </w:r>
      </w:hyperlink>
    </w:p>
    <w:p w14:paraId="369E36FE" w14:textId="45D0E21F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Set the HTML title to be the same as the task name.</w:t>
      </w:r>
    </w:p>
    <w:p w14:paraId="6EB0777A" w14:textId="4A8863BC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2" w:name="_Toc169164270"/>
      <w:r w:rsidRPr="000727DA">
        <w:rPr>
          <w:color w:val="44546A" w:themeColor="text2"/>
          <w:lang w:val="en"/>
        </w:rPr>
        <w:t>Order and Unorder Lists</w:t>
      </w:r>
      <w:bookmarkEnd w:id="2"/>
    </w:p>
    <w:p w14:paraId="02E46EEC" w14:textId="77777777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>Create a Web Page like the following:</w:t>
      </w:r>
    </w:p>
    <w:p w14:paraId="108000EB" w14:textId="1509EE7A" w:rsidR="000727DA" w:rsidRPr="000727DA" w:rsidRDefault="000727DA" w:rsidP="000727DA">
      <w:pPr>
        <w:rPr>
          <w:color w:val="44546A" w:themeColor="text2"/>
        </w:rPr>
      </w:pPr>
      <w:r>
        <w:rPr>
          <w:noProof/>
        </w:rPr>
        <w:drawing>
          <wp:inline distT="0" distB="0" distL="0" distR="0" wp14:anchorId="390E71A6" wp14:editId="74CB08F8">
            <wp:extent cx="6383020" cy="3655060"/>
            <wp:effectExtent l="0" t="0" r="0" b="2540"/>
            <wp:docPr id="1568966994" name="Picture 1" descr="A white background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66994" name="Picture 1" descr="A white background with green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FF28" w14:textId="77777777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lastRenderedPageBreak/>
        <w:t>Use &lt;ol&gt;, &lt;ul&gt;, and &lt;li&gt;. You need to use lists nested into the list items from the upper level.</w:t>
      </w:r>
    </w:p>
    <w:p w14:paraId="1639B6EC" w14:textId="1E8817CC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file named nested-lists.html. Set the HTML title to be the same as the task name.</w:t>
      </w:r>
    </w:p>
    <w:p w14:paraId="3F2B3D39" w14:textId="2C23F680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3" w:name="_Toc169164271"/>
      <w:r w:rsidRPr="000727DA">
        <w:rPr>
          <w:color w:val="44546A" w:themeColor="text2"/>
          <w:lang w:val="en"/>
        </w:rPr>
        <w:t>Links</w:t>
      </w:r>
      <w:bookmarkEnd w:id="3"/>
    </w:p>
    <w:p w14:paraId="2550D5D4" w14:textId="3E38BC02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with various links, using &lt;a&gt; tags</w:t>
      </w:r>
      <w:r>
        <w:rPr>
          <w:color w:val="44546A" w:themeColor="text2"/>
          <w:lang w:val="en-US"/>
        </w:rPr>
        <w:t>.</w:t>
      </w:r>
    </w:p>
    <w:p w14:paraId="7BD1E5C8" w14:textId="6605BAA8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file named links.html. Include internal, external, and anchor links. Set the HTML title to be the same as the task name.</w:t>
      </w:r>
    </w:p>
    <w:p w14:paraId="3E693180" w14:textId="7AFCCCA4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4" w:name="_Toc169164272"/>
      <w:r w:rsidRPr="000727DA">
        <w:rPr>
          <w:color w:val="44546A" w:themeColor="text2"/>
          <w:lang w:val="en"/>
        </w:rPr>
        <w:t>Images</w:t>
      </w:r>
      <w:bookmarkEnd w:id="4"/>
    </w:p>
    <w:p w14:paraId="7182E753" w14:textId="717F22A8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that includes several images using &lt;img&gt; tags</w:t>
      </w:r>
      <w:r>
        <w:rPr>
          <w:color w:val="44546A" w:themeColor="text2"/>
          <w:lang w:val="en-US"/>
        </w:rPr>
        <w:t>.</w:t>
      </w:r>
    </w:p>
    <w:p w14:paraId="54E91F39" w14:textId="04D6BF2A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file named images.html.</w:t>
      </w:r>
      <w:r>
        <w:rPr>
          <w:color w:val="44546A" w:themeColor="text2"/>
          <w:lang w:val="en-US"/>
        </w:rPr>
        <w:t xml:space="preserve"> Download some images from </w:t>
      </w:r>
      <w:proofErr w:type="gramStart"/>
      <w:r>
        <w:rPr>
          <w:color w:val="44546A" w:themeColor="text2"/>
          <w:lang w:val="en-US"/>
        </w:rPr>
        <w:t>web</w:t>
      </w:r>
      <w:proofErr w:type="gramEnd"/>
      <w:r>
        <w:rPr>
          <w:color w:val="44546A" w:themeColor="text2"/>
          <w:lang w:val="en-US"/>
        </w:rPr>
        <w:t xml:space="preserve"> and put them inside the images.html directory</w:t>
      </w:r>
      <w:r w:rsidRPr="000727DA">
        <w:rPr>
          <w:color w:val="44546A" w:themeColor="text2"/>
        </w:rPr>
        <w:t>. Set the HTML title to be the same as the task name.</w:t>
      </w:r>
    </w:p>
    <w:p w14:paraId="0E5FA560" w14:textId="6422A6E2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5" w:name="_Toc169164273"/>
      <w:r w:rsidRPr="000727DA">
        <w:rPr>
          <w:color w:val="44546A" w:themeColor="text2"/>
          <w:lang w:val="en"/>
        </w:rPr>
        <w:t>Table</w:t>
      </w:r>
      <w:bookmarkEnd w:id="5"/>
    </w:p>
    <w:p w14:paraId="7D1B76F7" w14:textId="693D88A5" w:rsid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that displays a table using &lt;table&gt;, &lt;tr&gt;, &lt;td&gt;, and &lt;th&gt; tags</w:t>
      </w:r>
      <w:r>
        <w:rPr>
          <w:color w:val="44546A" w:themeColor="text2"/>
          <w:lang w:val="en-US"/>
        </w:rPr>
        <w:t>.</w:t>
      </w:r>
    </w:p>
    <w:p w14:paraId="16296D7D" w14:textId="16E34ECB" w:rsidR="000727DA" w:rsidRPr="000727DA" w:rsidRDefault="000727DA" w:rsidP="000727DA">
      <w:pPr>
        <w:rPr>
          <w:color w:val="44546A" w:themeColor="text2"/>
          <w:lang w:val="en-US"/>
        </w:rPr>
      </w:pPr>
      <w:r>
        <w:rPr>
          <w:noProof/>
        </w:rPr>
        <w:drawing>
          <wp:inline distT="0" distB="0" distL="0" distR="0" wp14:anchorId="29526DA8" wp14:editId="33F96612">
            <wp:extent cx="3832380" cy="1363980"/>
            <wp:effectExtent l="0" t="0" r="0" b="7620"/>
            <wp:docPr id="131065202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52026" name="Picture 1" descr="A white background with black text&#10;&#10;Description automatically generated"/>
                    <pic:cNvPicPr/>
                  </pic:nvPicPr>
                  <pic:blipFill rotWithShape="1">
                    <a:blip r:embed="rId12"/>
                    <a:srcRect b="31176"/>
                    <a:stretch/>
                  </pic:blipFill>
                  <pic:spPr bwMode="auto">
                    <a:xfrm>
                      <a:off x="0" y="0"/>
                      <a:ext cx="3843553" cy="136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D065E" w14:textId="01CD8E18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file named table.html. Include a caption for the table. Set the HTML title to be the same as the task name.</w:t>
      </w:r>
    </w:p>
    <w:p w14:paraId="248A2D33" w14:textId="23CCF752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6" w:name="_Toc169164274"/>
      <w:r>
        <w:rPr>
          <w:color w:val="44546A" w:themeColor="text2"/>
          <w:lang w:val="en"/>
        </w:rPr>
        <w:t>F</w:t>
      </w:r>
      <w:r w:rsidRPr="000727DA">
        <w:rPr>
          <w:color w:val="44546A" w:themeColor="text2"/>
          <w:lang w:val="en"/>
        </w:rPr>
        <w:t>orms</w:t>
      </w:r>
      <w:bookmarkEnd w:id="6"/>
    </w:p>
    <w:p w14:paraId="41089911" w14:textId="780D0FE5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with a form that includes text inputs, checkboxes, and a submit button using &lt;form&gt;, &lt;input&gt;, and &lt;button&gt; tags</w:t>
      </w:r>
      <w:r>
        <w:rPr>
          <w:color w:val="44546A" w:themeColor="text2"/>
          <w:lang w:val="en-US"/>
        </w:rPr>
        <w:t>.</w:t>
      </w:r>
    </w:p>
    <w:p w14:paraId="01E4E67D" w14:textId="77777777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>Create a file named forms.html. Ensure all form elements are appropriately labeled. Set the HTML title to be the same as the task name.</w:t>
      </w:r>
    </w:p>
    <w:p w14:paraId="456AFD8F" w14:textId="77777777" w:rsidR="000727DA" w:rsidRPr="000727DA" w:rsidRDefault="000727DA" w:rsidP="000727DA">
      <w:pPr>
        <w:rPr>
          <w:color w:val="44546A" w:themeColor="text2"/>
        </w:rPr>
      </w:pPr>
    </w:p>
    <w:p w14:paraId="348E40FA" w14:textId="29D4C7AC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7" w:name="_Toc169164275"/>
      <w:r w:rsidRPr="000727DA">
        <w:rPr>
          <w:color w:val="44546A" w:themeColor="text2"/>
          <w:lang w:val="en"/>
        </w:rPr>
        <w:t>Text Formatting</w:t>
      </w:r>
      <w:bookmarkEnd w:id="7"/>
    </w:p>
    <w:p w14:paraId="505F821F" w14:textId="1B72459D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that demonstrates text formatting using &lt;b&gt;, &lt;i&gt;, &lt;u&gt;, &lt;strong&gt;, and &lt;em&gt; tags</w:t>
      </w:r>
      <w:r>
        <w:rPr>
          <w:color w:val="44546A" w:themeColor="text2"/>
          <w:lang w:val="en-US"/>
        </w:rPr>
        <w:t>.</w:t>
      </w:r>
    </w:p>
    <w:p w14:paraId="7B0FCE27" w14:textId="77777777" w:rsidR="000727DA" w:rsidRPr="000727DA" w:rsidRDefault="000727DA" w:rsidP="000727DA">
      <w:pPr>
        <w:rPr>
          <w:color w:val="44546A" w:themeColor="text2"/>
        </w:rPr>
      </w:pPr>
    </w:p>
    <w:p w14:paraId="2864A7C7" w14:textId="2B5C0906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 xml:space="preserve">Create a file named text-formatting.html. </w:t>
      </w:r>
      <w:r>
        <w:rPr>
          <w:color w:val="44546A" w:themeColor="text2"/>
          <w:lang w:val="en-US"/>
        </w:rPr>
        <w:t>Use the text from Paragraphs task.</w:t>
      </w:r>
    </w:p>
    <w:p w14:paraId="38854FA4" w14:textId="77777777" w:rsidR="000727DA" w:rsidRPr="000727DA" w:rsidRDefault="000727DA" w:rsidP="000727DA">
      <w:pPr>
        <w:rPr>
          <w:color w:val="44546A" w:themeColor="text2"/>
        </w:rPr>
      </w:pPr>
    </w:p>
    <w:p w14:paraId="6D4D11F4" w14:textId="39A3E031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8" w:name="_Toc169164276"/>
      <w:r w:rsidRPr="000727DA">
        <w:rPr>
          <w:color w:val="44546A" w:themeColor="text2"/>
          <w:lang w:val="en"/>
        </w:rPr>
        <w:t>Inline Elements</w:t>
      </w:r>
      <w:bookmarkEnd w:id="8"/>
    </w:p>
    <w:p w14:paraId="3C112B10" w14:textId="5FB1AED3" w:rsid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that uses inline elements such as &lt;span&gt;, &lt;a&gt;, and &lt;img&gt;</w:t>
      </w:r>
      <w:r>
        <w:rPr>
          <w:color w:val="44546A" w:themeColor="text2"/>
          <w:lang w:val="en-US"/>
        </w:rPr>
        <w:t>.</w:t>
      </w:r>
    </w:p>
    <w:p w14:paraId="4D3104BE" w14:textId="6E1FBB60" w:rsidR="000727DA" w:rsidRPr="000727DA" w:rsidRDefault="000727DA" w:rsidP="000727DA">
      <w:pPr>
        <w:rPr>
          <w:color w:val="44546A" w:themeColor="text2"/>
          <w:lang w:val="en-US"/>
        </w:rPr>
      </w:pPr>
      <w:r>
        <w:rPr>
          <w:noProof/>
        </w:rPr>
        <w:drawing>
          <wp:inline distT="0" distB="0" distL="0" distR="0" wp14:anchorId="52644C9B" wp14:editId="46F58005">
            <wp:extent cx="6383020" cy="2261870"/>
            <wp:effectExtent l="0" t="0" r="0" b="5080"/>
            <wp:docPr id="76659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3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DEBB" w14:textId="683988C8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file named inline-elements.html. Ensure proper use of inline elements within paragraphs.</w:t>
      </w:r>
    </w:p>
    <w:p w14:paraId="537F6B66" w14:textId="533D0D71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9" w:name="_Toc169164277"/>
      <w:r w:rsidRPr="000727DA">
        <w:rPr>
          <w:color w:val="44546A" w:themeColor="text2"/>
          <w:lang w:val="en"/>
        </w:rPr>
        <w:t>Block Elements</w:t>
      </w:r>
      <w:bookmarkEnd w:id="9"/>
    </w:p>
    <w:p w14:paraId="16A029D3" w14:textId="02414D9B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that uses block elements such as &lt;div&gt;, &lt;p&gt;, and &lt;h1&gt;:</w:t>
      </w:r>
    </w:p>
    <w:p w14:paraId="19714119" w14:textId="3B1FB7B6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file named block-elements.html. Ensure proper use of block elements within the layout.</w:t>
      </w:r>
    </w:p>
    <w:p w14:paraId="28DB0D76" w14:textId="77777777" w:rsidR="000727DA" w:rsidRPr="000727DA" w:rsidRDefault="000727DA" w:rsidP="000727DA">
      <w:pPr>
        <w:rPr>
          <w:color w:val="44546A" w:themeColor="text2"/>
        </w:rPr>
      </w:pPr>
    </w:p>
    <w:p w14:paraId="76A0363D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10" w:name="_Toc169164278"/>
      <w:r w:rsidRPr="000727DA">
        <w:rPr>
          <w:color w:val="44546A" w:themeColor="text2"/>
          <w:lang w:val="en"/>
        </w:rPr>
        <w:t>CSS Basics: Inline Styles</w:t>
      </w:r>
      <w:bookmarkEnd w:id="10"/>
    </w:p>
    <w:p w14:paraId="7B4DC236" w14:textId="4B2728C6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apply inline CSS styles to various elements</w:t>
      </w:r>
      <w:r>
        <w:rPr>
          <w:color w:val="44546A" w:themeColor="text2"/>
          <w:lang w:val="en-US"/>
        </w:rPr>
        <w:t>.</w:t>
      </w:r>
    </w:p>
    <w:p w14:paraId="71207BCA" w14:textId="6963B6AF" w:rsidR="000727DA" w:rsidRPr="000727DA" w:rsidRDefault="000727DA" w:rsidP="000727DA">
      <w:pPr>
        <w:rPr>
          <w:color w:val="44546A" w:themeColor="text2"/>
        </w:rPr>
      </w:pPr>
      <w:r>
        <w:rPr>
          <w:noProof/>
        </w:rPr>
        <w:drawing>
          <wp:inline distT="0" distB="0" distL="0" distR="0" wp14:anchorId="31645A07" wp14:editId="21379579">
            <wp:extent cx="6383020" cy="1507490"/>
            <wp:effectExtent l="0" t="0" r="0" b="0"/>
            <wp:docPr id="55030036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00365" name="Picture 1" descr="A close up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DD10" w14:textId="6C6E0617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 xml:space="preserve">Create a file named inline-styles.html. Style elements directly within their tags. </w:t>
      </w:r>
    </w:p>
    <w:p w14:paraId="74E258D8" w14:textId="77777777" w:rsidR="000727DA" w:rsidRPr="000727DA" w:rsidRDefault="000727DA" w:rsidP="000727DA">
      <w:pPr>
        <w:rPr>
          <w:color w:val="44546A" w:themeColor="text2"/>
        </w:rPr>
      </w:pPr>
    </w:p>
    <w:p w14:paraId="2A7752DA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11" w:name="_Toc169164279"/>
      <w:r w:rsidRPr="000727DA">
        <w:rPr>
          <w:color w:val="44546A" w:themeColor="text2"/>
          <w:lang w:val="en"/>
        </w:rPr>
        <w:t>CSS Basics: Internal Styles</w:t>
      </w:r>
      <w:bookmarkEnd w:id="11"/>
    </w:p>
    <w:p w14:paraId="56D17D7F" w14:textId="5FA71E04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apply internal CSS styles within a &lt;style&gt; tag in the head section</w:t>
      </w:r>
      <w:r>
        <w:rPr>
          <w:color w:val="44546A" w:themeColor="text2"/>
          <w:lang w:val="en-US"/>
        </w:rPr>
        <w:t>.</w:t>
      </w:r>
    </w:p>
    <w:p w14:paraId="49165D4D" w14:textId="5A5C325B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 xml:space="preserve">Create a file named internal-styles.html. </w:t>
      </w:r>
      <w:r>
        <w:rPr>
          <w:color w:val="44546A" w:themeColor="text2"/>
          <w:lang w:val="en-US"/>
        </w:rPr>
        <w:t>Redesign the previous task to use internal stylesheet rather than inline.</w:t>
      </w:r>
    </w:p>
    <w:p w14:paraId="7A062E02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12" w:name="_Toc169164280"/>
      <w:r w:rsidRPr="000727DA">
        <w:rPr>
          <w:color w:val="44546A" w:themeColor="text2"/>
          <w:lang w:val="en"/>
        </w:rPr>
        <w:t>CSS Basics: External Styles</w:t>
      </w:r>
      <w:bookmarkEnd w:id="12"/>
    </w:p>
    <w:p w14:paraId="1759EA97" w14:textId="2A23F926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link to an external CSS file to apply styles</w:t>
      </w:r>
      <w:r>
        <w:rPr>
          <w:color w:val="44546A" w:themeColor="text2"/>
          <w:lang w:val="en-US"/>
        </w:rPr>
        <w:t>.</w:t>
      </w:r>
    </w:p>
    <w:p w14:paraId="0400DE33" w14:textId="73107B6E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file named external-styles.html. Create an external CSS file named styles.css. Set the HTML title to be the same as the task name.</w:t>
      </w:r>
      <w:r>
        <w:rPr>
          <w:color w:val="44546A" w:themeColor="text2"/>
          <w:lang w:val="en-US"/>
        </w:rPr>
        <w:t xml:space="preserve"> Redesign the previous task.</w:t>
      </w:r>
    </w:p>
    <w:p w14:paraId="3059008D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13" w:name="_Toc169164281"/>
      <w:r w:rsidRPr="000727DA">
        <w:rPr>
          <w:color w:val="44546A" w:themeColor="text2"/>
          <w:lang w:val="en"/>
        </w:rPr>
        <w:t>CSS Selectors: Class Selector</w:t>
      </w:r>
      <w:bookmarkEnd w:id="13"/>
    </w:p>
    <w:p w14:paraId="2C53C8F1" w14:textId="6729AEBD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apply styles using class selectors</w:t>
      </w:r>
      <w:r>
        <w:rPr>
          <w:color w:val="44546A" w:themeColor="text2"/>
          <w:lang w:val="en-US"/>
        </w:rPr>
        <w:t>.</w:t>
      </w:r>
    </w:p>
    <w:p w14:paraId="212AAF10" w14:textId="5527CDD6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 xml:space="preserve">Create a file named class-selector.html. Use the class attribute to style elements with an external CSS file. </w:t>
      </w:r>
    </w:p>
    <w:p w14:paraId="7D8ABABF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14" w:name="_Toc169164282"/>
      <w:r w:rsidRPr="000727DA">
        <w:rPr>
          <w:color w:val="44546A" w:themeColor="text2"/>
          <w:lang w:val="en"/>
        </w:rPr>
        <w:t>CSS Selectors: ID Selector</w:t>
      </w:r>
      <w:bookmarkEnd w:id="14"/>
    </w:p>
    <w:p w14:paraId="693449F2" w14:textId="78E09681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apply styles using ID selectors</w:t>
      </w:r>
      <w:r>
        <w:rPr>
          <w:color w:val="44546A" w:themeColor="text2"/>
          <w:lang w:val="en-US"/>
        </w:rPr>
        <w:t>.</w:t>
      </w:r>
    </w:p>
    <w:p w14:paraId="75A58537" w14:textId="5E614884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file named id-selector.html. Use the id attribute to style elements with an external CSS file.</w:t>
      </w:r>
    </w:p>
    <w:p w14:paraId="69F48EA8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15" w:name="_Toc169164283"/>
      <w:r w:rsidRPr="000727DA">
        <w:rPr>
          <w:color w:val="44546A" w:themeColor="text2"/>
          <w:lang w:val="en"/>
        </w:rPr>
        <w:t>CSS Selectors: Universal Selector</w:t>
      </w:r>
      <w:bookmarkEnd w:id="15"/>
    </w:p>
    <w:p w14:paraId="4FB2C68A" w14:textId="7E0F24CD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apply styles using the universal selector</w:t>
      </w:r>
      <w:r>
        <w:rPr>
          <w:color w:val="44546A" w:themeColor="text2"/>
          <w:lang w:val="en-US"/>
        </w:rPr>
        <w:t>.</w:t>
      </w:r>
    </w:p>
    <w:p w14:paraId="3D93397D" w14:textId="70F0BBCB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 xml:space="preserve">Create a file named universal-selector.html. Apply styles to all elements on the page using an external CSS file. </w:t>
      </w:r>
    </w:p>
    <w:p w14:paraId="5411332C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16" w:name="_Toc169164284"/>
      <w:r w:rsidRPr="000727DA">
        <w:rPr>
          <w:color w:val="44546A" w:themeColor="text2"/>
          <w:lang w:val="en"/>
        </w:rPr>
        <w:t>CSS Selectors: Grouping Selector</w:t>
      </w:r>
      <w:bookmarkEnd w:id="16"/>
    </w:p>
    <w:p w14:paraId="32E4F2C1" w14:textId="7B3D15AD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apply styles using grouping selectors</w:t>
      </w:r>
      <w:r>
        <w:rPr>
          <w:color w:val="44546A" w:themeColor="text2"/>
          <w:lang w:val="en-US"/>
        </w:rPr>
        <w:t>.</w:t>
      </w:r>
    </w:p>
    <w:p w14:paraId="1441B2CD" w14:textId="77777777" w:rsidR="000727DA" w:rsidRPr="000727DA" w:rsidRDefault="000727DA" w:rsidP="000727DA">
      <w:pPr>
        <w:rPr>
          <w:color w:val="44546A" w:themeColor="text2"/>
        </w:rPr>
      </w:pPr>
    </w:p>
    <w:p w14:paraId="25CE8F4D" w14:textId="230AD095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 xml:space="preserve">Create a file named grouping-selector.html. Apply the same style to multiple elements using an external CSS file. </w:t>
      </w:r>
    </w:p>
    <w:p w14:paraId="713B1E0E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17" w:name="_Toc169164296"/>
      <w:r w:rsidRPr="000727DA">
        <w:rPr>
          <w:color w:val="44546A" w:themeColor="text2"/>
          <w:lang w:val="en"/>
        </w:rPr>
        <w:t>CSS Typography: Font Family</w:t>
      </w:r>
      <w:bookmarkEnd w:id="17"/>
    </w:p>
    <w:p w14:paraId="1ABB1891" w14:textId="566F850E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different font families with CSS</w:t>
      </w:r>
      <w:r>
        <w:rPr>
          <w:color w:val="44546A" w:themeColor="text2"/>
          <w:lang w:val="en-US"/>
        </w:rPr>
        <w:t>.</w:t>
      </w:r>
    </w:p>
    <w:p w14:paraId="18051DAA" w14:textId="58287484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lastRenderedPageBreak/>
        <w:t>Create a file named font-family.html. Apply various font families to text using an external CSS file</w:t>
      </w:r>
      <w:r>
        <w:rPr>
          <w:color w:val="44546A" w:themeColor="text2"/>
          <w:lang w:val="en-US"/>
        </w:rPr>
        <w:t>.</w:t>
      </w:r>
    </w:p>
    <w:p w14:paraId="174FAF6B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18" w:name="_Toc169164297"/>
      <w:r w:rsidRPr="000727DA">
        <w:rPr>
          <w:color w:val="44546A" w:themeColor="text2"/>
          <w:lang w:val="en"/>
        </w:rPr>
        <w:t>CSS Typography: Font Size</w:t>
      </w:r>
      <w:bookmarkEnd w:id="18"/>
    </w:p>
    <w:p w14:paraId="6CB149EE" w14:textId="2FFAD9FC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different font sizes with CSS</w:t>
      </w:r>
      <w:r>
        <w:rPr>
          <w:color w:val="44546A" w:themeColor="text2"/>
          <w:lang w:val="en-US"/>
        </w:rPr>
        <w:t>.</w:t>
      </w:r>
    </w:p>
    <w:p w14:paraId="650DAB2D" w14:textId="76488BCF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 xml:space="preserve">Create a file named font-size.html. Apply various font sizes to text using an external CSS file. </w:t>
      </w:r>
    </w:p>
    <w:p w14:paraId="586CD1EF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19" w:name="_Toc169164298"/>
      <w:r w:rsidRPr="000727DA">
        <w:rPr>
          <w:color w:val="44546A" w:themeColor="text2"/>
          <w:lang w:val="en"/>
        </w:rPr>
        <w:t>CSS Typography: Font Style and Weight</w:t>
      </w:r>
      <w:bookmarkEnd w:id="19"/>
    </w:p>
    <w:p w14:paraId="6B707C87" w14:textId="31C237A8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font style and weight with CSS</w:t>
      </w:r>
      <w:r>
        <w:rPr>
          <w:color w:val="44546A" w:themeColor="text2"/>
          <w:lang w:val="en-US"/>
        </w:rPr>
        <w:t>.</w:t>
      </w:r>
    </w:p>
    <w:p w14:paraId="556627ED" w14:textId="0BF37B3A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 xml:space="preserve">Create a file named font-style-weight.html. Apply different font styles and weights to text using an external CSS file. </w:t>
      </w:r>
    </w:p>
    <w:p w14:paraId="4B1683B1" w14:textId="77777777" w:rsidR="000727DA" w:rsidRPr="000727DA" w:rsidRDefault="000727DA" w:rsidP="000727DA">
      <w:pPr>
        <w:rPr>
          <w:color w:val="44546A" w:themeColor="text2"/>
        </w:rPr>
      </w:pPr>
    </w:p>
    <w:p w14:paraId="39C6F9EA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20" w:name="_Toc169164299"/>
      <w:r w:rsidRPr="000727DA">
        <w:rPr>
          <w:color w:val="44546A" w:themeColor="text2"/>
          <w:lang w:val="en"/>
        </w:rPr>
        <w:t>CSS Typography: Text Alignment</w:t>
      </w:r>
      <w:bookmarkEnd w:id="20"/>
    </w:p>
    <w:p w14:paraId="1F8B7A19" w14:textId="529E1608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text alignment with CSS</w:t>
      </w:r>
      <w:r>
        <w:rPr>
          <w:color w:val="44546A" w:themeColor="text2"/>
          <w:lang w:val="en-US"/>
        </w:rPr>
        <w:t>.</w:t>
      </w:r>
    </w:p>
    <w:p w14:paraId="44D7C6CE" w14:textId="5DA7DDC3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 xml:space="preserve">Create a file named text-alignment.html. Apply different text alignments to paragraphs using an external CSS file. </w:t>
      </w:r>
    </w:p>
    <w:p w14:paraId="24F2AFBE" w14:textId="77777777" w:rsidR="000727DA" w:rsidRPr="000727DA" w:rsidRDefault="000727DA" w:rsidP="000727DA">
      <w:pPr>
        <w:rPr>
          <w:color w:val="44546A" w:themeColor="text2"/>
        </w:rPr>
      </w:pPr>
    </w:p>
    <w:p w14:paraId="0FA1B1E8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21" w:name="_Toc169164301"/>
      <w:r w:rsidRPr="000727DA">
        <w:rPr>
          <w:color w:val="44546A" w:themeColor="text2"/>
          <w:lang w:val="en"/>
        </w:rPr>
        <w:t>CSS Typography: Line Height</w:t>
      </w:r>
      <w:bookmarkEnd w:id="21"/>
    </w:p>
    <w:p w14:paraId="3E9B96A7" w14:textId="5D40796A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line height with CSS</w:t>
      </w:r>
      <w:r>
        <w:rPr>
          <w:color w:val="44546A" w:themeColor="text2"/>
          <w:lang w:val="en-US"/>
        </w:rPr>
        <w:t>.</w:t>
      </w:r>
    </w:p>
    <w:p w14:paraId="71EF64E0" w14:textId="0D7EC954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 xml:space="preserve">Create a file named line-height.html. Adjust the line height of paragraphs using an external CSS file. </w:t>
      </w:r>
    </w:p>
    <w:p w14:paraId="07FDC7E9" w14:textId="77777777" w:rsidR="000727DA" w:rsidRPr="000727DA" w:rsidRDefault="000727DA" w:rsidP="000727DA">
      <w:pPr>
        <w:rPr>
          <w:color w:val="44546A" w:themeColor="text2"/>
        </w:rPr>
      </w:pPr>
    </w:p>
    <w:p w14:paraId="2DEAE3BA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22" w:name="_Toc169164302"/>
      <w:r w:rsidRPr="000727DA">
        <w:rPr>
          <w:color w:val="44546A" w:themeColor="text2"/>
          <w:lang w:val="en"/>
        </w:rPr>
        <w:t>CSS Colors: Background Color</w:t>
      </w:r>
      <w:bookmarkEnd w:id="22"/>
    </w:p>
    <w:p w14:paraId="56B4B116" w14:textId="0C3B6ECB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background color with CSS</w:t>
      </w:r>
      <w:r>
        <w:rPr>
          <w:color w:val="44546A" w:themeColor="text2"/>
          <w:lang w:val="en-US"/>
        </w:rPr>
        <w:t>.</w:t>
      </w:r>
    </w:p>
    <w:p w14:paraId="6CFA729B" w14:textId="05A72B16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 xml:space="preserve">Create a file named background-color.html. Apply different background colors to elements using an external CSS file. </w:t>
      </w:r>
    </w:p>
    <w:p w14:paraId="5F0B8770" w14:textId="77777777" w:rsidR="000727DA" w:rsidRPr="000727DA" w:rsidRDefault="000727DA" w:rsidP="000727DA">
      <w:pPr>
        <w:rPr>
          <w:color w:val="44546A" w:themeColor="text2"/>
        </w:rPr>
      </w:pPr>
    </w:p>
    <w:p w14:paraId="5857B984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23" w:name="_Toc169164303"/>
      <w:r w:rsidRPr="000727DA">
        <w:rPr>
          <w:color w:val="44546A" w:themeColor="text2"/>
          <w:lang w:val="en"/>
        </w:rPr>
        <w:t>CSS Colors: Text Color</w:t>
      </w:r>
      <w:bookmarkEnd w:id="23"/>
    </w:p>
    <w:p w14:paraId="7483A560" w14:textId="48AA17F0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text color with CSS</w:t>
      </w:r>
      <w:r>
        <w:rPr>
          <w:color w:val="44546A" w:themeColor="text2"/>
          <w:lang w:val="en-US"/>
        </w:rPr>
        <w:t>.</w:t>
      </w:r>
    </w:p>
    <w:p w14:paraId="796C37AD" w14:textId="406534CB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lastRenderedPageBreak/>
        <w:t xml:space="preserve">Create a file named text-color.html. Apply different text colors to elements using an external CSS file. </w:t>
      </w:r>
    </w:p>
    <w:p w14:paraId="47A0E5F4" w14:textId="77777777" w:rsidR="000727DA" w:rsidRPr="000727DA" w:rsidRDefault="000727DA" w:rsidP="000727DA">
      <w:pPr>
        <w:rPr>
          <w:color w:val="44546A" w:themeColor="text2"/>
        </w:rPr>
      </w:pPr>
    </w:p>
    <w:p w14:paraId="02A29018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24" w:name="_Toc169164304"/>
      <w:r w:rsidRPr="000727DA">
        <w:rPr>
          <w:color w:val="44546A" w:themeColor="text2"/>
          <w:lang w:val="en"/>
        </w:rPr>
        <w:t>CSS Colors: Border Color</w:t>
      </w:r>
      <w:bookmarkEnd w:id="24"/>
    </w:p>
    <w:p w14:paraId="62409011" w14:textId="4BDF40E4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border color with CSS</w:t>
      </w:r>
      <w:r>
        <w:rPr>
          <w:color w:val="44546A" w:themeColor="text2"/>
          <w:lang w:val="en-US"/>
        </w:rPr>
        <w:t>.</w:t>
      </w:r>
    </w:p>
    <w:p w14:paraId="61E3D52F" w14:textId="11DC4F6A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file named border-color.html. Apply different border colors to elements using an external CSS file.</w:t>
      </w:r>
    </w:p>
    <w:p w14:paraId="7C765352" w14:textId="77777777" w:rsidR="000727DA" w:rsidRPr="000727DA" w:rsidRDefault="000727DA" w:rsidP="000727DA">
      <w:pPr>
        <w:rPr>
          <w:color w:val="44546A" w:themeColor="text2"/>
        </w:rPr>
      </w:pPr>
    </w:p>
    <w:p w14:paraId="62677C87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25" w:name="_Toc169164305"/>
      <w:r w:rsidRPr="000727DA">
        <w:rPr>
          <w:color w:val="44546A" w:themeColor="text2"/>
          <w:lang w:val="en"/>
        </w:rPr>
        <w:t>CSS Background: Background Image</w:t>
      </w:r>
      <w:bookmarkEnd w:id="25"/>
    </w:p>
    <w:p w14:paraId="11585D57" w14:textId="5610B29F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background images with CSS</w:t>
      </w:r>
      <w:r>
        <w:rPr>
          <w:color w:val="44546A" w:themeColor="text2"/>
          <w:lang w:val="en-US"/>
        </w:rPr>
        <w:t>.</w:t>
      </w:r>
    </w:p>
    <w:p w14:paraId="060189AE" w14:textId="20CF5C68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file named background-image.html. Apply background images to elements using an external CSS file.</w:t>
      </w:r>
    </w:p>
    <w:p w14:paraId="77B737B5" w14:textId="77777777" w:rsidR="000727DA" w:rsidRPr="000727DA" w:rsidRDefault="000727DA" w:rsidP="000727DA">
      <w:pPr>
        <w:rPr>
          <w:color w:val="44546A" w:themeColor="text2"/>
          <w:lang w:val="en-US"/>
        </w:rPr>
      </w:pPr>
    </w:p>
    <w:p w14:paraId="4AE11470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26" w:name="_Toc169164307"/>
      <w:r w:rsidRPr="000727DA">
        <w:rPr>
          <w:color w:val="44546A" w:themeColor="text2"/>
          <w:lang w:val="en"/>
        </w:rPr>
        <w:t>CSS Background: Background Size</w:t>
      </w:r>
      <w:bookmarkEnd w:id="26"/>
    </w:p>
    <w:p w14:paraId="3D569BC0" w14:textId="277758BF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the background-size property with CSS</w:t>
      </w:r>
      <w:r>
        <w:rPr>
          <w:color w:val="44546A" w:themeColor="text2"/>
          <w:lang w:val="en-US"/>
        </w:rPr>
        <w:t>.</w:t>
      </w:r>
    </w:p>
    <w:p w14:paraId="3EA1E8BF" w14:textId="5D75E188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 xml:space="preserve">Create a file named background-size.html. </w:t>
      </w:r>
    </w:p>
    <w:p w14:paraId="002B4CBB" w14:textId="77777777" w:rsidR="000727DA" w:rsidRPr="000727DA" w:rsidRDefault="000727DA" w:rsidP="000727DA">
      <w:pPr>
        <w:rPr>
          <w:color w:val="44546A" w:themeColor="text2"/>
          <w:lang w:val="en-US"/>
        </w:rPr>
      </w:pPr>
    </w:p>
    <w:p w14:paraId="182B4933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27" w:name="_Toc169164309"/>
      <w:r w:rsidRPr="000727DA">
        <w:rPr>
          <w:color w:val="44546A" w:themeColor="text2"/>
          <w:lang w:val="en"/>
        </w:rPr>
        <w:t>CSS Pseudo-classes: Hover</w:t>
      </w:r>
      <w:bookmarkEnd w:id="27"/>
    </w:p>
    <w:p w14:paraId="63DB0CD2" w14:textId="1DDF32C5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the</w:t>
      </w:r>
      <w:r>
        <w:rPr>
          <w:color w:val="44546A" w:themeColor="text2"/>
          <w:lang w:val="en-US"/>
        </w:rPr>
        <w:t xml:space="preserve"> hover </w:t>
      </w:r>
      <w:r w:rsidRPr="000727DA">
        <w:rPr>
          <w:color w:val="44546A" w:themeColor="text2"/>
        </w:rPr>
        <w:t>pseudo-class with CSS</w:t>
      </w:r>
      <w:r>
        <w:rPr>
          <w:color w:val="44546A" w:themeColor="text2"/>
          <w:lang w:val="en-US"/>
        </w:rPr>
        <w:t>,</w:t>
      </w:r>
    </w:p>
    <w:p w14:paraId="6587AFC6" w14:textId="77777777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>Create a file named hover.html. Apply hover effects to links and buttons using an external CSS file. Set the HTML title to be the same as the task name.</w:t>
      </w:r>
    </w:p>
    <w:p w14:paraId="0AABED0F" w14:textId="77777777" w:rsidR="000727DA" w:rsidRPr="000727DA" w:rsidRDefault="000727DA" w:rsidP="000727DA">
      <w:pPr>
        <w:rPr>
          <w:color w:val="44546A" w:themeColor="text2"/>
          <w:lang w:val="en-US"/>
        </w:rPr>
      </w:pPr>
    </w:p>
    <w:p w14:paraId="00B2143F" w14:textId="77777777" w:rsidR="000727DA" w:rsidRPr="000727DA" w:rsidRDefault="000727DA" w:rsidP="000727DA">
      <w:pPr>
        <w:pStyle w:val="Heading1"/>
        <w:ind w:left="360"/>
        <w:rPr>
          <w:color w:val="44546A" w:themeColor="text2"/>
          <w:lang w:val="en"/>
        </w:rPr>
      </w:pPr>
      <w:bookmarkStart w:id="28" w:name="_Toc169164314"/>
      <w:r w:rsidRPr="000727DA">
        <w:rPr>
          <w:color w:val="44546A" w:themeColor="text2"/>
          <w:lang w:val="en"/>
        </w:rPr>
        <w:t xml:space="preserve">CSS Pseudo-elements: </w:t>
      </w:r>
      <w:proofErr w:type="gramStart"/>
      <w:r w:rsidRPr="000727DA">
        <w:rPr>
          <w:color w:val="44546A" w:themeColor="text2"/>
          <w:lang w:val="en"/>
        </w:rPr>
        <w:t>First-line</w:t>
      </w:r>
      <w:bookmarkEnd w:id="28"/>
      <w:proofErr w:type="gramEnd"/>
    </w:p>
    <w:p w14:paraId="2BC8CCD2" w14:textId="59BE5826" w:rsidR="000727DA" w:rsidRPr="000727DA" w:rsidRDefault="000727DA" w:rsidP="000727DA">
      <w:pPr>
        <w:rPr>
          <w:color w:val="44546A" w:themeColor="text2"/>
          <w:lang w:val="en-US"/>
        </w:rPr>
      </w:pPr>
      <w:r w:rsidRPr="000727DA">
        <w:rPr>
          <w:color w:val="44546A" w:themeColor="text2"/>
        </w:rPr>
        <w:t>Create a Web Page and demonstrate the use of the ::first-line pseudo-element with CSS</w:t>
      </w:r>
      <w:r>
        <w:rPr>
          <w:color w:val="44546A" w:themeColor="text2"/>
          <w:lang w:val="en-US"/>
        </w:rPr>
        <w:t>.</w:t>
      </w:r>
    </w:p>
    <w:p w14:paraId="51667133" w14:textId="77777777" w:rsidR="000727DA" w:rsidRPr="000727DA" w:rsidRDefault="000727DA" w:rsidP="000727DA">
      <w:pPr>
        <w:rPr>
          <w:color w:val="44546A" w:themeColor="text2"/>
        </w:rPr>
      </w:pPr>
      <w:r w:rsidRPr="000727DA">
        <w:rPr>
          <w:color w:val="44546A" w:themeColor="text2"/>
        </w:rPr>
        <w:t>Create a file named first-line.html. Style the first line of paragraphs using an external CSS file. Set the HTML title to be the same as the task name.</w:t>
      </w:r>
    </w:p>
    <w:p w14:paraId="089C55EB" w14:textId="77777777" w:rsidR="000727DA" w:rsidRDefault="000727DA" w:rsidP="00B01F18">
      <w:pPr>
        <w:rPr>
          <w:color w:val="44546A" w:themeColor="text2"/>
        </w:rPr>
      </w:pPr>
    </w:p>
    <w:sectPr w:rsidR="000727DA" w:rsidSect="00F056B1">
      <w:headerReference w:type="default" r:id="rId15"/>
      <w:footerReference w:type="default" r:id="rId16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C47E7" w14:textId="77777777" w:rsidR="00B755EE" w:rsidRDefault="00B755EE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09C3E6C" w14:textId="77777777" w:rsidR="00B755EE" w:rsidRDefault="00B755EE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1DFB5" w14:textId="77777777" w:rsidR="00B755EE" w:rsidRDefault="00B755EE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834FC7B" w14:textId="77777777" w:rsidR="00B755EE" w:rsidRDefault="00B755EE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51595">
    <w:abstractNumId w:val="3"/>
  </w:num>
  <w:num w:numId="2" w16cid:durableId="1859391547">
    <w:abstractNumId w:val="0"/>
  </w:num>
  <w:num w:numId="3" w16cid:durableId="1462655150">
    <w:abstractNumId w:val="1"/>
  </w:num>
  <w:num w:numId="4" w16cid:durableId="1408914157">
    <w:abstractNumId w:val="2"/>
  </w:num>
  <w:num w:numId="5" w16cid:durableId="647634959">
    <w:abstractNumId w:val="3"/>
  </w:num>
  <w:num w:numId="6" w16cid:durableId="1565530779">
    <w:abstractNumId w:val="3"/>
  </w:num>
  <w:num w:numId="7" w16cid:durableId="894240486">
    <w:abstractNumId w:val="3"/>
  </w:num>
  <w:num w:numId="8" w16cid:durableId="1199733139">
    <w:abstractNumId w:val="3"/>
  </w:num>
  <w:num w:numId="9" w16cid:durableId="1964190778">
    <w:abstractNumId w:val="3"/>
  </w:num>
  <w:num w:numId="10" w16cid:durableId="1538544592">
    <w:abstractNumId w:val="3"/>
  </w:num>
  <w:num w:numId="11" w16cid:durableId="644893979">
    <w:abstractNumId w:val="3"/>
  </w:num>
  <w:num w:numId="12" w16cid:durableId="1568878152">
    <w:abstractNumId w:val="3"/>
  </w:num>
  <w:num w:numId="13" w16cid:durableId="1445073268">
    <w:abstractNumId w:val="3"/>
  </w:num>
  <w:num w:numId="14" w16cid:durableId="1704286382">
    <w:abstractNumId w:val="3"/>
  </w:num>
  <w:num w:numId="15" w16cid:durableId="906577569">
    <w:abstractNumId w:val="3"/>
  </w:num>
  <w:num w:numId="16" w16cid:durableId="476387065">
    <w:abstractNumId w:val="3"/>
  </w:num>
  <w:num w:numId="17" w16cid:durableId="1097485356">
    <w:abstractNumId w:val="3"/>
  </w:num>
  <w:num w:numId="18" w16cid:durableId="1089077850">
    <w:abstractNumId w:val="3"/>
  </w:num>
  <w:num w:numId="19" w16cid:durableId="303774395">
    <w:abstractNumId w:val="3"/>
  </w:num>
  <w:num w:numId="20" w16cid:durableId="521018555">
    <w:abstractNumId w:val="3"/>
  </w:num>
  <w:num w:numId="21" w16cid:durableId="78404039">
    <w:abstractNumId w:val="3"/>
  </w:num>
  <w:num w:numId="22" w16cid:durableId="1488279876">
    <w:abstractNumId w:val="3"/>
  </w:num>
  <w:num w:numId="23" w16cid:durableId="175969100">
    <w:abstractNumId w:val="3"/>
  </w:num>
  <w:num w:numId="24" w16cid:durableId="1734233186">
    <w:abstractNumId w:val="3"/>
  </w:num>
  <w:num w:numId="25" w16cid:durableId="472677449">
    <w:abstractNumId w:val="3"/>
  </w:num>
  <w:num w:numId="26" w16cid:durableId="1422874570">
    <w:abstractNumId w:val="3"/>
  </w:num>
  <w:num w:numId="27" w16cid:durableId="1007832491">
    <w:abstractNumId w:val="3"/>
  </w:num>
  <w:num w:numId="28" w16cid:durableId="372315755">
    <w:abstractNumId w:val="3"/>
  </w:num>
  <w:num w:numId="29" w16cid:durableId="1014309434">
    <w:abstractNumId w:val="3"/>
  </w:num>
  <w:num w:numId="30" w16cid:durableId="236329285">
    <w:abstractNumId w:val="3"/>
  </w:num>
  <w:num w:numId="31" w16cid:durableId="1107967078">
    <w:abstractNumId w:val="3"/>
  </w:num>
  <w:num w:numId="32" w16cid:durableId="581913849">
    <w:abstractNumId w:val="3"/>
  </w:num>
  <w:num w:numId="33" w16cid:durableId="102120616">
    <w:abstractNumId w:val="3"/>
  </w:num>
  <w:num w:numId="34" w16cid:durableId="1636175625">
    <w:abstractNumId w:val="3"/>
  </w:num>
  <w:num w:numId="35" w16cid:durableId="308290413">
    <w:abstractNumId w:val="3"/>
  </w:num>
  <w:num w:numId="36" w16cid:durableId="687416114">
    <w:abstractNumId w:val="3"/>
  </w:num>
  <w:num w:numId="37" w16cid:durableId="565721032">
    <w:abstractNumId w:val="3"/>
  </w:num>
  <w:num w:numId="38" w16cid:durableId="849880866">
    <w:abstractNumId w:val="3"/>
  </w:num>
  <w:num w:numId="39" w16cid:durableId="447629969">
    <w:abstractNumId w:val="3"/>
  </w:num>
  <w:num w:numId="40" w16cid:durableId="1111165420">
    <w:abstractNumId w:val="3"/>
  </w:num>
  <w:num w:numId="41" w16cid:durableId="746194579">
    <w:abstractNumId w:val="3"/>
  </w:num>
  <w:num w:numId="42" w16cid:durableId="812212305">
    <w:abstractNumId w:val="3"/>
  </w:num>
  <w:num w:numId="43" w16cid:durableId="474376414">
    <w:abstractNumId w:val="3"/>
  </w:num>
  <w:num w:numId="44" w16cid:durableId="455417076">
    <w:abstractNumId w:val="3"/>
  </w:num>
  <w:num w:numId="45" w16cid:durableId="1610089334">
    <w:abstractNumId w:val="3"/>
  </w:num>
  <w:num w:numId="46" w16cid:durableId="1014965573">
    <w:abstractNumId w:val="3"/>
  </w:num>
  <w:num w:numId="47" w16cid:durableId="911887904">
    <w:abstractNumId w:val="3"/>
  </w:num>
  <w:num w:numId="48" w16cid:durableId="1252812098">
    <w:abstractNumId w:val="3"/>
  </w:num>
  <w:num w:numId="49" w16cid:durableId="1824467752">
    <w:abstractNumId w:val="3"/>
  </w:num>
  <w:num w:numId="50" w16cid:durableId="2050950386">
    <w:abstractNumId w:val="3"/>
  </w:num>
  <w:num w:numId="51" w16cid:durableId="462238107">
    <w:abstractNumId w:val="3"/>
  </w:num>
  <w:num w:numId="52" w16cid:durableId="125587251">
    <w:abstractNumId w:val="3"/>
  </w:num>
  <w:num w:numId="53" w16cid:durableId="78522517">
    <w:abstractNumId w:val="3"/>
  </w:num>
  <w:num w:numId="54" w16cid:durableId="131942072">
    <w:abstractNumId w:val="3"/>
  </w:num>
  <w:num w:numId="55" w16cid:durableId="1309047238">
    <w:abstractNumId w:val="3"/>
  </w:num>
  <w:num w:numId="56" w16cid:durableId="28181076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12E40"/>
    <w:rsid w:val="00044E62"/>
    <w:rsid w:val="000727DA"/>
    <w:rsid w:val="00083DC8"/>
    <w:rsid w:val="000D6227"/>
    <w:rsid w:val="000F39EE"/>
    <w:rsid w:val="00110929"/>
    <w:rsid w:val="001279A7"/>
    <w:rsid w:val="00163414"/>
    <w:rsid w:val="00166336"/>
    <w:rsid w:val="00172198"/>
    <w:rsid w:val="00182735"/>
    <w:rsid w:val="00223CBD"/>
    <w:rsid w:val="00224329"/>
    <w:rsid w:val="00230078"/>
    <w:rsid w:val="00261B13"/>
    <w:rsid w:val="002928C8"/>
    <w:rsid w:val="002A3478"/>
    <w:rsid w:val="002A3535"/>
    <w:rsid w:val="002E00BE"/>
    <w:rsid w:val="002F6EE8"/>
    <w:rsid w:val="00323286"/>
    <w:rsid w:val="00336990"/>
    <w:rsid w:val="00357C94"/>
    <w:rsid w:val="003732BB"/>
    <w:rsid w:val="0039623C"/>
    <w:rsid w:val="003A0267"/>
    <w:rsid w:val="00433B3A"/>
    <w:rsid w:val="00434B11"/>
    <w:rsid w:val="004B2AE6"/>
    <w:rsid w:val="004C2C39"/>
    <w:rsid w:val="004F0497"/>
    <w:rsid w:val="004F6225"/>
    <w:rsid w:val="00511DE1"/>
    <w:rsid w:val="005C51EB"/>
    <w:rsid w:val="00603126"/>
    <w:rsid w:val="00695342"/>
    <w:rsid w:val="006A1346"/>
    <w:rsid w:val="006A551F"/>
    <w:rsid w:val="006F0845"/>
    <w:rsid w:val="006F7C42"/>
    <w:rsid w:val="007079E0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638AB"/>
    <w:rsid w:val="00875D71"/>
    <w:rsid w:val="008B4EB7"/>
    <w:rsid w:val="00967A90"/>
    <w:rsid w:val="009C7514"/>
    <w:rsid w:val="00A30ABC"/>
    <w:rsid w:val="00A31355"/>
    <w:rsid w:val="00A5013E"/>
    <w:rsid w:val="00A84F75"/>
    <w:rsid w:val="00A949CC"/>
    <w:rsid w:val="00AB4096"/>
    <w:rsid w:val="00B01F18"/>
    <w:rsid w:val="00B025CB"/>
    <w:rsid w:val="00B13585"/>
    <w:rsid w:val="00B74B47"/>
    <w:rsid w:val="00B755EE"/>
    <w:rsid w:val="00B83238"/>
    <w:rsid w:val="00B83637"/>
    <w:rsid w:val="00B94F19"/>
    <w:rsid w:val="00BA2682"/>
    <w:rsid w:val="00BB1242"/>
    <w:rsid w:val="00BF6184"/>
    <w:rsid w:val="00C04102"/>
    <w:rsid w:val="00C2141E"/>
    <w:rsid w:val="00C36A85"/>
    <w:rsid w:val="00C41769"/>
    <w:rsid w:val="00C8300B"/>
    <w:rsid w:val="00C8571B"/>
    <w:rsid w:val="00C85B2B"/>
    <w:rsid w:val="00CB6DD7"/>
    <w:rsid w:val="00D5503B"/>
    <w:rsid w:val="00D628C3"/>
    <w:rsid w:val="00D65610"/>
    <w:rsid w:val="00D708D3"/>
    <w:rsid w:val="00DB3533"/>
    <w:rsid w:val="00DC643F"/>
    <w:rsid w:val="00DE1256"/>
    <w:rsid w:val="00E03201"/>
    <w:rsid w:val="00E13A3E"/>
    <w:rsid w:val="00E23FA5"/>
    <w:rsid w:val="00E31D2F"/>
    <w:rsid w:val="00E32005"/>
    <w:rsid w:val="00E56D06"/>
    <w:rsid w:val="00E95081"/>
    <w:rsid w:val="00E96085"/>
    <w:rsid w:val="00EA0AD9"/>
    <w:rsid w:val="00EA2310"/>
    <w:rsid w:val="00EB1484"/>
    <w:rsid w:val="00F04568"/>
    <w:rsid w:val="00F056B1"/>
    <w:rsid w:val="00F15FCF"/>
    <w:rsid w:val="00F338C3"/>
    <w:rsid w:val="00F460BB"/>
    <w:rsid w:val="00F4747E"/>
    <w:rsid w:val="00F5746F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ind w:left="7830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B025C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B025CB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74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psum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414</TotalTime>
  <Pages>8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13</cp:revision>
  <cp:lastPrinted>2023-02-01T10:01:00Z</cp:lastPrinted>
  <dcterms:created xsi:type="dcterms:W3CDTF">2023-09-02T09:31:00Z</dcterms:created>
  <dcterms:modified xsi:type="dcterms:W3CDTF">2024-06-13T06:59:00Z</dcterms:modified>
  <cp:category/>
</cp:coreProperties>
</file>